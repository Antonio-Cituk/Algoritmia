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557C2979" w14:textId="77777777" w:rsidTr="00154D35">
        <w:trPr>
          <w:trHeight w:val="270"/>
          <w:jc w:val="center"/>
        </w:trPr>
        <w:tc>
          <w:tcPr>
            <w:tcW w:w="10466" w:type="dxa"/>
          </w:tcPr>
          <w:p w14:paraId="764BD01F" w14:textId="77777777" w:rsidR="00A66B18" w:rsidRPr="0041428F" w:rsidRDefault="00A66B18" w:rsidP="002D577B">
            <w:pPr>
              <w:pStyle w:val="Informacindecontacto"/>
              <w:jc w:val="both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FD5B653" wp14:editId="66D7DB51">
                      <wp:extent cx="5604510" cy="407670"/>
                      <wp:effectExtent l="19050" t="19050" r="15240" b="13970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45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CABF53A" w14:textId="42973276" w:rsidR="00A66B18" w:rsidRPr="007110AB" w:rsidRDefault="00154D35" w:rsidP="00AA089B">
                                  <w:pPr>
                                    <w:pStyle w:val="Logotip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bidi="es-ES"/>
                                    </w:rPr>
                                    <w:t>Algoritmo de 2 huevos revueltos.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D5B653" id="Forma 61" o:spid="_x0000_s1026" style="width:441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CABF53A" w14:textId="42973276" w:rsidR="00A66B18" w:rsidRPr="007110AB" w:rsidRDefault="00154D35" w:rsidP="00AA089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lang w:bidi="es-ES"/>
                              </w:rPr>
                              <w:t>Algoritmo de 2 huevos revueltos.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210F644" w14:textId="77777777" w:rsidR="00154D35" w:rsidRDefault="00154D35" w:rsidP="002D577B">
      <w:pPr>
        <w:pStyle w:val="Destinatario"/>
        <w:jc w:val="both"/>
      </w:pPr>
    </w:p>
    <w:p w14:paraId="4AFFE448" w14:textId="77777777" w:rsidR="00154D35" w:rsidRDefault="00154D35" w:rsidP="002D577B">
      <w:pPr>
        <w:pStyle w:val="Destinatario"/>
        <w:jc w:val="both"/>
      </w:pPr>
    </w:p>
    <w:p w14:paraId="4DCB001B" w14:textId="59A5A8A9" w:rsidR="00154D35" w:rsidRPr="00A66B18" w:rsidRDefault="00154D35" w:rsidP="002D577B">
      <w:pPr>
        <w:pStyle w:val="Destinatario"/>
        <w:jc w:val="both"/>
      </w:pPr>
      <w:r>
        <w:t>Ingredientes (</w:t>
      </w:r>
      <w:r w:rsidR="002D577B">
        <w:t>D</w:t>
      </w:r>
      <w:r>
        <w:t xml:space="preserve">atos de </w:t>
      </w:r>
      <w:r w:rsidR="002D577B">
        <w:t>E</w:t>
      </w:r>
      <w:r>
        <w:t>ntrada):</w:t>
      </w:r>
    </w:p>
    <w:p w14:paraId="6632A44B" w14:textId="08E67A6C" w:rsidR="00A66B18" w:rsidRDefault="00154D35" w:rsidP="002D577B">
      <w:pPr>
        <w:pStyle w:val="Prrafodelista"/>
        <w:numPr>
          <w:ilvl w:val="0"/>
          <w:numId w:val="1"/>
        </w:numPr>
        <w:spacing w:after="0"/>
        <w:jc w:val="both"/>
      </w:pPr>
      <w:r>
        <w:t>2 huevos</w:t>
      </w:r>
    </w:p>
    <w:p w14:paraId="1E25428E" w14:textId="5ABD1F8F" w:rsidR="00154D35" w:rsidRDefault="00154D35" w:rsidP="002D577B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Aceite (al menos 100 ml)</w:t>
      </w:r>
    </w:p>
    <w:p w14:paraId="247093C9" w14:textId="42E304C9" w:rsidR="00154D35" w:rsidRDefault="00154D35" w:rsidP="002D577B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Sal</w:t>
      </w:r>
    </w:p>
    <w:p w14:paraId="1A3B642B" w14:textId="7F746383" w:rsidR="00154D35" w:rsidRDefault="00154D35" w:rsidP="002D577B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Ingrediente Extra (Cebolla, Tomate, Chorizo, Pimientos, hasta carne si quieres)</w:t>
      </w:r>
    </w:p>
    <w:p w14:paraId="2F1A9FE9" w14:textId="01E2E8D9" w:rsidR="00154D35" w:rsidRDefault="00154D35" w:rsidP="002D577B">
      <w:pPr>
        <w:spacing w:after="0"/>
        <w:jc w:val="both"/>
        <w:rPr>
          <w:color w:val="000000" w:themeColor="text1"/>
        </w:rPr>
      </w:pPr>
    </w:p>
    <w:p w14:paraId="164829B7" w14:textId="1822186B" w:rsidR="00154D35" w:rsidRPr="00A66B18" w:rsidRDefault="00154D35" w:rsidP="002D577B">
      <w:pPr>
        <w:pStyle w:val="Destinatario"/>
        <w:jc w:val="both"/>
      </w:pPr>
      <w:r>
        <w:t>Preparación (Proces</w:t>
      </w:r>
      <w:r w:rsidR="00E63FBF">
        <w:t>o</w:t>
      </w:r>
      <w:r>
        <w:t>):</w:t>
      </w:r>
    </w:p>
    <w:p w14:paraId="790B7BE2" w14:textId="0E6C436B" w:rsidR="00154D35" w:rsidRDefault="00154D35" w:rsidP="002D577B">
      <w:pPr>
        <w:spacing w:after="0"/>
        <w:jc w:val="both"/>
        <w:rPr>
          <w:color w:val="000000" w:themeColor="text1"/>
        </w:rPr>
      </w:pPr>
    </w:p>
    <w:p w14:paraId="00D9BAE4" w14:textId="77777777" w:rsidR="00BB1F79" w:rsidRDefault="00BB1F79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="00154D35">
        <w:rPr>
          <w:color w:val="000000" w:themeColor="text1"/>
        </w:rPr>
        <w:t xml:space="preserve"> </w:t>
      </w:r>
      <w:r>
        <w:rPr>
          <w:color w:val="000000" w:themeColor="text1"/>
        </w:rPr>
        <w:t>C</w:t>
      </w:r>
      <w:r w:rsidR="00154D35">
        <w:rPr>
          <w:color w:val="000000" w:themeColor="text1"/>
        </w:rPr>
        <w:t xml:space="preserve">ortar en trozos al ingrediente extra en caso de tenerlo, se recomienda que sean chicos, máximo del tamaño de un terrón de azúcar. </w:t>
      </w:r>
    </w:p>
    <w:p w14:paraId="4A36CEA5" w14:textId="740BE7BA" w:rsidR="00BB1F79" w:rsidRDefault="00BB1F79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E079A4">
        <w:rPr>
          <w:color w:val="000000" w:themeColor="text1"/>
        </w:rPr>
        <w:t>Poner</w:t>
      </w:r>
      <w:r w:rsidR="00942296">
        <w:rPr>
          <w:color w:val="000000" w:themeColor="text1"/>
        </w:rPr>
        <w:t xml:space="preserve"> una sartén</w:t>
      </w:r>
      <w:r w:rsidR="00690CDA">
        <w:rPr>
          <w:color w:val="000000" w:themeColor="text1"/>
        </w:rPr>
        <w:t xml:space="preserve"> a fuego lento y echarle aceite hasta cubrir 80% del fondo de la sartén</w:t>
      </w:r>
      <w:r w:rsidR="00E3727F">
        <w:rPr>
          <w:color w:val="000000" w:themeColor="text1"/>
        </w:rPr>
        <w:t xml:space="preserve"> (calentar durante 5 minutos)</w:t>
      </w:r>
      <w:r w:rsidR="00690CDA">
        <w:rPr>
          <w:color w:val="000000" w:themeColor="text1"/>
        </w:rPr>
        <w:t>.</w:t>
      </w:r>
    </w:p>
    <w:p w14:paraId="3DD933BD" w14:textId="02A8DA05" w:rsidR="00BB1F79" w:rsidRDefault="00BB1F79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="00690CDA">
        <w:rPr>
          <w:color w:val="000000" w:themeColor="text1"/>
        </w:rPr>
        <w:t xml:space="preserve"> </w:t>
      </w:r>
      <w:r w:rsidR="00E157A9">
        <w:rPr>
          <w:color w:val="000000" w:themeColor="text1"/>
        </w:rPr>
        <w:t>Meter</w:t>
      </w:r>
      <w:r w:rsidR="00690CDA">
        <w:rPr>
          <w:color w:val="000000" w:themeColor="text1"/>
        </w:rPr>
        <w:t xml:space="preserve"> </w:t>
      </w:r>
      <w:r w:rsidR="002D577B">
        <w:rPr>
          <w:color w:val="000000" w:themeColor="text1"/>
        </w:rPr>
        <w:t xml:space="preserve">los trozos de nuestro ingrediente y agrietamos los 2 huevos en la orilla de la sartén para después abrirlos y dejar caer la yema y la clara en la sartén (hacerlo </w:t>
      </w:r>
      <w:r w:rsidR="00E157A9">
        <w:rPr>
          <w:color w:val="000000" w:themeColor="text1"/>
        </w:rPr>
        <w:t>huevo por huevo</w:t>
      </w:r>
      <w:r w:rsidR="002D577B">
        <w:rPr>
          <w:color w:val="000000" w:themeColor="text1"/>
        </w:rPr>
        <w:t xml:space="preserve"> para facilitar el proceso).</w:t>
      </w:r>
    </w:p>
    <w:p w14:paraId="70BD7F46" w14:textId="737FE4F0" w:rsidR="00BB1F79" w:rsidRDefault="00BB1F79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="002D577B">
        <w:rPr>
          <w:color w:val="000000" w:themeColor="text1"/>
        </w:rPr>
        <w:t xml:space="preserve"> </w:t>
      </w:r>
      <w:r w:rsidR="00913D6C">
        <w:rPr>
          <w:color w:val="000000" w:themeColor="text1"/>
        </w:rPr>
        <w:t>Revolver</w:t>
      </w:r>
      <w:r w:rsidR="002D577B">
        <w:rPr>
          <w:color w:val="000000" w:themeColor="text1"/>
        </w:rPr>
        <w:t xml:space="preserve"> nuestros huevos sin miedo a que la yema y la clara se combinen (pues son huevos revueltos). </w:t>
      </w:r>
    </w:p>
    <w:p w14:paraId="1C0675C1" w14:textId="77777777" w:rsidR="00BB1F79" w:rsidRDefault="00BB1F79" w:rsidP="002D577B">
      <w:pPr>
        <w:spacing w:after="0"/>
        <w:jc w:val="both"/>
        <w:rPr>
          <w:color w:val="000000" w:themeColor="text1"/>
        </w:rPr>
      </w:pPr>
    </w:p>
    <w:p w14:paraId="619A9F40" w14:textId="7564F528" w:rsidR="00BB1F79" w:rsidRDefault="002D577B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&lt;&lt;</w:t>
      </w:r>
      <w:r w:rsidRPr="00913D6C">
        <w:rPr>
          <w:i/>
          <w:iCs/>
          <w:color w:val="000000" w:themeColor="text1"/>
          <w:u w:val="single"/>
        </w:rPr>
        <w:t>Es importante tener mucho cuidado para el siguiente paso, pues la sartén ya debe estar bastante caliente</w:t>
      </w:r>
      <w:r w:rsidR="00BB1F79" w:rsidRPr="00913D6C">
        <w:rPr>
          <w:i/>
          <w:iCs/>
          <w:color w:val="000000" w:themeColor="text1"/>
          <w:u w:val="single"/>
        </w:rPr>
        <w:t>.</w:t>
      </w:r>
      <w:r w:rsidRPr="00913D6C">
        <w:rPr>
          <w:i/>
          <w:iCs/>
          <w:color w:val="000000" w:themeColor="text1"/>
          <w:u w:val="single"/>
        </w:rPr>
        <w:t>&gt;&gt;</w:t>
      </w:r>
    </w:p>
    <w:p w14:paraId="3BF23D1E" w14:textId="77777777" w:rsidR="00BB1F79" w:rsidRDefault="00BB1F79" w:rsidP="002D577B">
      <w:pPr>
        <w:spacing w:after="0"/>
        <w:jc w:val="both"/>
        <w:rPr>
          <w:color w:val="000000" w:themeColor="text1"/>
        </w:rPr>
      </w:pPr>
    </w:p>
    <w:p w14:paraId="2FD4F767" w14:textId="778C2714" w:rsidR="002D577B" w:rsidRDefault="00BB1F79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="002D577B">
        <w:rPr>
          <w:color w:val="000000" w:themeColor="text1"/>
        </w:rPr>
        <w:t xml:space="preserve"> Por </w:t>
      </w:r>
      <w:r>
        <w:rPr>
          <w:color w:val="000000" w:themeColor="text1"/>
        </w:rPr>
        <w:t>último,</w:t>
      </w:r>
      <w:r w:rsidR="002D577B">
        <w:rPr>
          <w:color w:val="000000" w:themeColor="text1"/>
        </w:rPr>
        <w:t xml:space="preserve"> agregaremos 2 pizcas de sal por huevo o al gusto, seguir revolviendo hasta que nuestros huevos ya estés suficientemente cocidos. </w:t>
      </w:r>
    </w:p>
    <w:p w14:paraId="56C42C7D" w14:textId="1EA2C867" w:rsidR="008D2685" w:rsidRDefault="008D2685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AB6D4A">
        <w:rPr>
          <w:color w:val="000000" w:themeColor="text1"/>
        </w:rPr>
        <w:t>¡Ya lo puedes servir en el plato!</w:t>
      </w:r>
    </w:p>
    <w:p w14:paraId="7BD0DFA9" w14:textId="715EB9B2" w:rsidR="002D577B" w:rsidRPr="00A66B18" w:rsidRDefault="002D577B" w:rsidP="002D577B">
      <w:pPr>
        <w:pStyle w:val="Destinatario"/>
        <w:jc w:val="both"/>
      </w:pPr>
      <w:r>
        <w:t>Resultado (Datos de Salida):</w:t>
      </w:r>
    </w:p>
    <w:p w14:paraId="17214D02" w14:textId="4097D57F" w:rsidR="002D577B" w:rsidRDefault="002D577B" w:rsidP="002D577B">
      <w:pPr>
        <w:spacing w:after="0"/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0E8C75" wp14:editId="4A0658AF">
            <wp:simplePos x="0" y="0"/>
            <wp:positionH relativeFrom="column">
              <wp:posOffset>4282440</wp:posOffset>
            </wp:positionH>
            <wp:positionV relativeFrom="paragraph">
              <wp:posOffset>73660</wp:posOffset>
            </wp:positionV>
            <wp:extent cx="1661160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1303" y="21227"/>
                <wp:lineTo x="21303" y="0"/>
                <wp:lineTo x="0" y="0"/>
              </wp:wrapPolygon>
            </wp:wrapTight>
            <wp:docPr id="1" name="Imagen 1" descr="Los huevos perfe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huevos perfec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2F654" w14:textId="35F98609" w:rsidR="002D577B" w:rsidRPr="00154D35" w:rsidRDefault="002D577B" w:rsidP="002D577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Ahora ya tienes tus </w:t>
      </w:r>
      <w:r w:rsidRPr="00BB1F79">
        <w:rPr>
          <w:b/>
          <w:bCs/>
          <w:i/>
          <w:iCs/>
          <w:color w:val="17406D" w:themeColor="accent1"/>
        </w:rPr>
        <w:t>huevos revueltos listos</w:t>
      </w:r>
      <w:r>
        <w:rPr>
          <w:color w:val="000000" w:themeColor="text1"/>
        </w:rPr>
        <w:t xml:space="preserve"> para comer, puedes acompañar con un pan a medio tostar, una barra o incluso tortillas.</w:t>
      </w:r>
    </w:p>
    <w:sectPr w:rsidR="002D577B" w:rsidRPr="00154D35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C1470" w14:textId="77777777" w:rsidR="00154D35" w:rsidRDefault="00154D35" w:rsidP="00A66B18">
      <w:pPr>
        <w:spacing w:before="0" w:after="0"/>
      </w:pPr>
      <w:r>
        <w:separator/>
      </w:r>
    </w:p>
  </w:endnote>
  <w:endnote w:type="continuationSeparator" w:id="0">
    <w:p w14:paraId="4A26E323" w14:textId="77777777" w:rsidR="00154D35" w:rsidRDefault="00154D3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32ABF" w14:textId="77777777" w:rsidR="00154D35" w:rsidRDefault="00154D35" w:rsidP="00A66B18">
      <w:pPr>
        <w:spacing w:before="0" w:after="0"/>
      </w:pPr>
      <w:r>
        <w:separator/>
      </w:r>
    </w:p>
  </w:footnote>
  <w:footnote w:type="continuationSeparator" w:id="0">
    <w:p w14:paraId="15990703" w14:textId="77777777" w:rsidR="00154D35" w:rsidRDefault="00154D3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8CE26" w14:textId="77777777"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89D3F6" wp14:editId="1E95320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DD8715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2F0"/>
    <w:multiLevelType w:val="hybridMultilevel"/>
    <w:tmpl w:val="AFD63C3E"/>
    <w:lvl w:ilvl="0" w:tplc="52D8B036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35"/>
    <w:rsid w:val="00051853"/>
    <w:rsid w:val="00083BAA"/>
    <w:rsid w:val="0010680C"/>
    <w:rsid w:val="00152B0B"/>
    <w:rsid w:val="00154D35"/>
    <w:rsid w:val="001766D6"/>
    <w:rsid w:val="00192419"/>
    <w:rsid w:val="001C270D"/>
    <w:rsid w:val="001D0B5A"/>
    <w:rsid w:val="001E2320"/>
    <w:rsid w:val="00214E28"/>
    <w:rsid w:val="002D577B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90CDA"/>
    <w:rsid w:val="006F6F10"/>
    <w:rsid w:val="007110AB"/>
    <w:rsid w:val="00783E79"/>
    <w:rsid w:val="007B5AE8"/>
    <w:rsid w:val="007C184E"/>
    <w:rsid w:val="007F5192"/>
    <w:rsid w:val="008D2685"/>
    <w:rsid w:val="00913D6C"/>
    <w:rsid w:val="00942296"/>
    <w:rsid w:val="009F6646"/>
    <w:rsid w:val="00A26FE7"/>
    <w:rsid w:val="00A66B18"/>
    <w:rsid w:val="00A6783B"/>
    <w:rsid w:val="00A96CF8"/>
    <w:rsid w:val="00AA089B"/>
    <w:rsid w:val="00AB6D4A"/>
    <w:rsid w:val="00AE1388"/>
    <w:rsid w:val="00AF3982"/>
    <w:rsid w:val="00B50294"/>
    <w:rsid w:val="00B57D6E"/>
    <w:rsid w:val="00BB1F79"/>
    <w:rsid w:val="00C1682D"/>
    <w:rsid w:val="00C701F7"/>
    <w:rsid w:val="00C70786"/>
    <w:rsid w:val="00D10958"/>
    <w:rsid w:val="00D66593"/>
    <w:rsid w:val="00DE6DA2"/>
    <w:rsid w:val="00DF2D30"/>
    <w:rsid w:val="00E062F7"/>
    <w:rsid w:val="00E079A4"/>
    <w:rsid w:val="00E157A9"/>
    <w:rsid w:val="00E2760C"/>
    <w:rsid w:val="00E3727F"/>
    <w:rsid w:val="00E4786A"/>
    <w:rsid w:val="00E55D74"/>
    <w:rsid w:val="00E63FBF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2AE5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154D3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c\AppData\Local\Microsoft\Office\16.0\DTS\es-ES%7b6C0BEB02-2F34-4240-A98B-83245D68B3AC%7d\%7b52A00E03-F954-46BB-81A1-C1784B04DEB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{52A00E03-F954-46BB-81A1-C1784B04DEB8}tf56348247_win32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2020-10-02T02:08:00Z</dcterms:created>
  <dcterms:modified xsi:type="dcterms:W3CDTF">2020-10-02T13:01:00Z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