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33943F3D" w14:textId="77777777" w:rsidTr="00A75A89">
        <w:trPr>
          <w:trHeight w:val="270"/>
          <w:jc w:val="center"/>
        </w:trPr>
        <w:tc>
          <w:tcPr>
            <w:tcW w:w="10466" w:type="dxa"/>
          </w:tcPr>
          <w:p w14:paraId="1953814E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1B4A8BF9" wp14:editId="30A67AE4">
                      <wp:extent cx="5650230" cy="803910"/>
                      <wp:effectExtent l="19050" t="19050" r="26670" b="15240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0230" cy="80391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0C50BFEA" w14:textId="573C0AC8" w:rsidR="00A75A89" w:rsidRPr="007110AB" w:rsidRDefault="00A75A89" w:rsidP="00A75A89">
                                  <w:pPr>
                                    <w:pStyle w:val="Logotipo"/>
                                    <w:rPr>
                                      <w:rFonts w:hAnsiTheme="minorHAnsi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  <w:lang w:bidi="es-ES"/>
                                    </w:rPr>
                                    <w:t>Algoritmo de ecuación cuadrática.</w:t>
                                  </w:r>
                                </w:p>
                                <w:p w14:paraId="6F6012CA" w14:textId="17755BD5" w:rsidR="00A66B18" w:rsidRPr="007110AB" w:rsidRDefault="00A66B18" w:rsidP="00AA089B">
                                  <w:pPr>
                                    <w:pStyle w:val="Logotipo"/>
                                    <w:rPr>
                                      <w:rFonts w:hAnsiTheme="minorHAnsi"/>
                                    </w:rPr>
                                  </w:pP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4A8BF9" id="Forma 61" o:spid="_x0000_s1026" style="width:444.9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" filled="f" strokecolor="white [3212]" strokeweight="3pt">
                      <v:stroke miterlimit="4"/>
                      <v:textbox inset="1.5pt,1.5pt,1.5pt,1.5pt">
                        <w:txbxContent>
                          <w:p w14:paraId="0C50BFEA" w14:textId="573C0AC8" w:rsidR="00A75A89" w:rsidRPr="007110AB" w:rsidRDefault="00A75A89" w:rsidP="00A75A89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  <w:lang w:bidi="es-ES"/>
                              </w:rPr>
                              <w:t>Algoritmo de ecuación cuadrática.</w:t>
                            </w:r>
                          </w:p>
                          <w:p w14:paraId="6F6012CA" w14:textId="17755BD5" w:rsidR="00A66B18" w:rsidRPr="007110AB" w:rsidRDefault="00A66B18" w:rsidP="00AA089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32DA878A" w14:textId="334EBD7E" w:rsidR="00A75A89" w:rsidRDefault="00A75A89" w:rsidP="00A75A89">
      <w:pPr>
        <w:pStyle w:val="Destinatario"/>
        <w:spacing w:before="0"/>
        <w:ind w:left="0"/>
        <w:jc w:val="both"/>
      </w:pPr>
    </w:p>
    <w:p w14:paraId="6EC86C67" w14:textId="19F39F43" w:rsidR="00A75A89" w:rsidRDefault="00A75A89" w:rsidP="00A75A89">
      <w:pPr>
        <w:pStyle w:val="Destinatario"/>
        <w:spacing w:before="0"/>
        <w:ind w:left="0"/>
        <w:jc w:val="both"/>
      </w:pPr>
    </w:p>
    <w:p w14:paraId="323179EC" w14:textId="77777777" w:rsidR="00A75A89" w:rsidRDefault="00A75A89" w:rsidP="00A75A89">
      <w:pPr>
        <w:pStyle w:val="Destinatario"/>
        <w:spacing w:before="0"/>
        <w:ind w:left="0"/>
        <w:jc w:val="both"/>
      </w:pPr>
    </w:p>
    <w:p w14:paraId="6B13DE5D" w14:textId="77777777" w:rsidR="00A75A89" w:rsidRDefault="00A75A89" w:rsidP="00A75A89">
      <w:pPr>
        <w:pStyle w:val="Destinatario"/>
        <w:ind w:left="0"/>
        <w:jc w:val="both"/>
      </w:pPr>
    </w:p>
    <w:p w14:paraId="5165F5A1" w14:textId="24DFA570" w:rsidR="00A75A89" w:rsidRPr="00A66B18" w:rsidRDefault="00A75A89" w:rsidP="00A75A89">
      <w:pPr>
        <w:pStyle w:val="Destinatario"/>
        <w:ind w:left="0" w:firstLine="720"/>
        <w:jc w:val="both"/>
      </w:pPr>
      <w:r>
        <w:t>Ecuación en su forma general (Datos de Entrada):</w:t>
      </w:r>
    </w:p>
    <w:p w14:paraId="251C64B9" w14:textId="664BDCB6" w:rsidR="00A75A89" w:rsidRDefault="00A75A89" w:rsidP="00A75A89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</w:rPr>
      </w:pPr>
      <w:r>
        <w:t>ax^2 + bx + c = 0</w:t>
      </w:r>
    </w:p>
    <w:p w14:paraId="4D50D8E2" w14:textId="77777777" w:rsidR="00A75A89" w:rsidRDefault="00A75A89" w:rsidP="00A75A89">
      <w:pPr>
        <w:spacing w:after="0"/>
        <w:jc w:val="both"/>
        <w:rPr>
          <w:color w:val="000000" w:themeColor="text1"/>
        </w:rPr>
      </w:pPr>
    </w:p>
    <w:p w14:paraId="319D417A" w14:textId="6B9DEED1" w:rsidR="00A75A89" w:rsidRPr="00A66B18" w:rsidRDefault="00A75A89" w:rsidP="00A75A89">
      <w:pPr>
        <w:pStyle w:val="Destinatario"/>
        <w:jc w:val="both"/>
      </w:pPr>
      <w:r>
        <w:t>Cálculo de X1 y X2 (Proceso):</w:t>
      </w:r>
    </w:p>
    <w:p w14:paraId="78E5A3F5" w14:textId="77777777" w:rsidR="00A75A89" w:rsidRDefault="00A75A89" w:rsidP="00A75A89">
      <w:pPr>
        <w:spacing w:after="0"/>
        <w:jc w:val="both"/>
        <w:rPr>
          <w:color w:val="000000" w:themeColor="text1"/>
        </w:rPr>
      </w:pPr>
    </w:p>
    <w:p w14:paraId="1CCFE884" w14:textId="25F6EA08" w:rsidR="00A75A89" w:rsidRDefault="00A75A89" w:rsidP="00A75A8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- Tomar el valor de a, lo llamaremos a. </w:t>
      </w:r>
    </w:p>
    <w:p w14:paraId="2EFD0880" w14:textId="5FF2C761" w:rsidR="00A75A89" w:rsidRDefault="00A75A89" w:rsidP="00A75A8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- Tomar el valor de b, lo llamaremos b. </w:t>
      </w:r>
    </w:p>
    <w:p w14:paraId="3C3BD72A" w14:textId="4BAA9A10" w:rsidR="00A75A89" w:rsidRDefault="00A75A89" w:rsidP="00A75A8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- Tomar el valor de c, lo llamaremos c. </w:t>
      </w:r>
    </w:p>
    <w:p w14:paraId="424E8193" w14:textId="77777777" w:rsidR="00A75A89" w:rsidRDefault="00A75A89" w:rsidP="00A75A89">
      <w:pPr>
        <w:spacing w:after="0"/>
        <w:jc w:val="both"/>
        <w:rPr>
          <w:color w:val="000000" w:themeColor="text1"/>
        </w:rPr>
      </w:pPr>
    </w:p>
    <w:p w14:paraId="2F981A40" w14:textId="40CB7C72" w:rsidR="00A75A89" w:rsidRDefault="00A75A89" w:rsidP="00A75A8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 Calcular 4*a*c, le llamaremos cuatriAC.</w:t>
      </w:r>
    </w:p>
    <w:p w14:paraId="754E29C5" w14:textId="5971EC91" w:rsidR="00A75A89" w:rsidRDefault="00A75A89" w:rsidP="00A75A8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 Calcular b*b, le llamaremos bCuadrada.</w:t>
      </w:r>
    </w:p>
    <w:p w14:paraId="0C7CE8D6" w14:textId="308A236E" w:rsidR="00A75A89" w:rsidRDefault="00A75A89" w:rsidP="00A75A8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 Calcular 2*a, le llamaremos dobleA.</w:t>
      </w:r>
    </w:p>
    <w:p w14:paraId="3CBA2ECE" w14:textId="779AC00A" w:rsidR="00A75A89" w:rsidRDefault="00A75A89" w:rsidP="00A75A8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 Calcular bCuadrada-</w:t>
      </w:r>
      <w:r w:rsidR="00AA00AC">
        <w:rPr>
          <w:color w:val="000000" w:themeColor="text1"/>
        </w:rPr>
        <w:t>cuatriAC, le llamaremos valorPorRadicar.</w:t>
      </w:r>
    </w:p>
    <w:p w14:paraId="21FF2B45" w14:textId="042F16E3" w:rsidR="00AA00AC" w:rsidRDefault="00AA00AC" w:rsidP="00A75A8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 Calcular (-1*b) + (valorPorRadicar)^1/2, le llamaremos, numeradorUno.</w:t>
      </w:r>
    </w:p>
    <w:p w14:paraId="619AC3EF" w14:textId="4EE6333D" w:rsidR="00AA00AC" w:rsidRDefault="00AA00AC" w:rsidP="00AA00A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 Calcular (-1*b) - (valorPorRadicar)^1/2, le llamaremos, numeradorDos.</w:t>
      </w:r>
    </w:p>
    <w:p w14:paraId="70487E07" w14:textId="77777777" w:rsidR="00971889" w:rsidRDefault="00971889" w:rsidP="00AA00AC">
      <w:pPr>
        <w:spacing w:after="0"/>
        <w:jc w:val="both"/>
        <w:rPr>
          <w:color w:val="000000" w:themeColor="text1"/>
        </w:rPr>
      </w:pPr>
    </w:p>
    <w:p w14:paraId="023397D7" w14:textId="3F26D703" w:rsidR="00AA00AC" w:rsidRDefault="00AA00AC" w:rsidP="00AA00A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 Calcular numeradorUno/dobleA, le llamaremos X1.</w:t>
      </w:r>
    </w:p>
    <w:p w14:paraId="531F3E25" w14:textId="13E2E2FF" w:rsidR="00AA00AC" w:rsidRDefault="00AA00AC" w:rsidP="00AA00A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 Calcular numeradorDos/dobleA, le llamaremos X2.</w:t>
      </w:r>
    </w:p>
    <w:p w14:paraId="7A0B61A3" w14:textId="21AD9BCF" w:rsidR="00AA00AC" w:rsidRDefault="00AA00AC" w:rsidP="00AA00AC">
      <w:pPr>
        <w:spacing w:after="0"/>
        <w:jc w:val="both"/>
        <w:rPr>
          <w:color w:val="000000" w:themeColor="text1"/>
        </w:rPr>
      </w:pPr>
    </w:p>
    <w:p w14:paraId="3B32B135" w14:textId="60874167" w:rsidR="00AA00AC" w:rsidRPr="00AA00AC" w:rsidRDefault="00AA00AC" w:rsidP="00AA00A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- Entregar</w:t>
      </w:r>
      <w:r w:rsidRPr="00AA00AC">
        <w:rPr>
          <w:color w:val="000000" w:themeColor="text1"/>
        </w:rPr>
        <w:t xml:space="preserve"> </w:t>
      </w:r>
      <w:r>
        <w:rPr>
          <w:color w:val="000000" w:themeColor="text1"/>
        </w:rPr>
        <w:t>X1 y X2.</w:t>
      </w:r>
    </w:p>
    <w:p w14:paraId="1C3F15C4" w14:textId="77777777" w:rsidR="00AA00AC" w:rsidRPr="00AA00AC" w:rsidRDefault="00AA00AC" w:rsidP="00AA00AC">
      <w:pPr>
        <w:spacing w:after="0"/>
        <w:jc w:val="both"/>
        <w:rPr>
          <w:color w:val="000000" w:themeColor="text1"/>
        </w:rPr>
      </w:pPr>
    </w:p>
    <w:p w14:paraId="060E7B55" w14:textId="77777777" w:rsidR="00A75A89" w:rsidRPr="00A66B18" w:rsidRDefault="00A75A89" w:rsidP="00A75A89">
      <w:pPr>
        <w:pStyle w:val="Destinatario"/>
        <w:jc w:val="both"/>
      </w:pPr>
      <w:r>
        <w:t>Resultado (Datos de Salida):</w:t>
      </w:r>
    </w:p>
    <w:p w14:paraId="749E17C9" w14:textId="3FE4FA1D" w:rsidR="00A75A89" w:rsidRDefault="00A75A89" w:rsidP="00A75A89">
      <w:pPr>
        <w:spacing w:after="0"/>
        <w:jc w:val="both"/>
        <w:rPr>
          <w:color w:val="000000" w:themeColor="text1"/>
        </w:rPr>
      </w:pPr>
    </w:p>
    <w:p w14:paraId="546E01DE" w14:textId="05080DA0" w:rsidR="00A66B18" w:rsidRDefault="00AA00AC" w:rsidP="00A6783B">
      <w:pPr>
        <w:pStyle w:val="Firma"/>
        <w:rPr>
          <w:color w:val="000000" w:themeColor="text1"/>
        </w:rPr>
      </w:pPr>
      <w:r>
        <w:rPr>
          <w:color w:val="000000" w:themeColor="text1"/>
        </w:rPr>
        <w:t>X1.</w:t>
      </w:r>
    </w:p>
    <w:p w14:paraId="20FF6F72" w14:textId="731BAA72" w:rsidR="00AA00AC" w:rsidRPr="0041428F" w:rsidRDefault="00AA00AC" w:rsidP="00A6783B">
      <w:pPr>
        <w:pStyle w:val="Firma"/>
        <w:rPr>
          <w:color w:val="000000" w:themeColor="text1"/>
        </w:rPr>
      </w:pPr>
      <w:r>
        <w:rPr>
          <w:color w:val="000000" w:themeColor="text1"/>
        </w:rPr>
        <w:t>X2.</w:t>
      </w:r>
    </w:p>
    <w:sectPr w:rsidR="00AA00AC" w:rsidRPr="0041428F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EC265" w14:textId="77777777" w:rsidR="00696232" w:rsidRDefault="00696232" w:rsidP="00A66B18">
      <w:pPr>
        <w:spacing w:before="0" w:after="0"/>
      </w:pPr>
      <w:r>
        <w:separator/>
      </w:r>
    </w:p>
  </w:endnote>
  <w:endnote w:type="continuationSeparator" w:id="0">
    <w:p w14:paraId="4D4BCCBD" w14:textId="77777777" w:rsidR="00696232" w:rsidRDefault="0069623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D7BF7" w14:textId="77777777" w:rsidR="00696232" w:rsidRDefault="00696232" w:rsidP="00A66B18">
      <w:pPr>
        <w:spacing w:before="0" w:after="0"/>
      </w:pPr>
      <w:r>
        <w:separator/>
      </w:r>
    </w:p>
  </w:footnote>
  <w:footnote w:type="continuationSeparator" w:id="0">
    <w:p w14:paraId="0888D53D" w14:textId="77777777" w:rsidR="00696232" w:rsidRDefault="0069623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C432" w14:textId="77777777" w:rsidR="00A66B18" w:rsidRDefault="00A66B18">
    <w:pPr>
      <w:pStyle w:val="Encabezado"/>
    </w:pP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1AD614" wp14:editId="4F93ACFC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B3D3C1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02F0"/>
    <w:multiLevelType w:val="hybridMultilevel"/>
    <w:tmpl w:val="AFD63C3E"/>
    <w:lvl w:ilvl="0" w:tplc="52D8B036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89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96232"/>
    <w:rsid w:val="006F6F10"/>
    <w:rsid w:val="007110AB"/>
    <w:rsid w:val="00783E79"/>
    <w:rsid w:val="007B5AE8"/>
    <w:rsid w:val="007C184E"/>
    <w:rsid w:val="007F5192"/>
    <w:rsid w:val="009554A9"/>
    <w:rsid w:val="00971889"/>
    <w:rsid w:val="009F6646"/>
    <w:rsid w:val="00A26FE7"/>
    <w:rsid w:val="00A66B18"/>
    <w:rsid w:val="00A6783B"/>
    <w:rsid w:val="00A75A89"/>
    <w:rsid w:val="00A96CF8"/>
    <w:rsid w:val="00AA00AC"/>
    <w:rsid w:val="00AA089B"/>
    <w:rsid w:val="00AE1388"/>
    <w:rsid w:val="00AF3982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2A8D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A75A8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c\AppData\Local\Microsoft\Office\16.0\DTS\es-ES%7b6C0BEB02-2F34-4240-A98B-83245D68B3AC%7d\%7b52A00E03-F954-46BB-81A1-C1784B04DEB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{52A00E03-F954-46BB-81A1-C1784B04DEB8}tf56348247_win32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2020-10-02T13:36:00Z</dcterms:created>
  <dcterms:modified xsi:type="dcterms:W3CDTF">2020-10-05T13:07:00Z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